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68A" w:rsidRPr="009B2463" w:rsidRDefault="00AD4E7E" w:rsidP="009B2463">
      <w:pPr>
        <w:jc w:val="center"/>
        <w:rPr>
          <w:b/>
          <w:sz w:val="28"/>
        </w:rPr>
      </w:pPr>
      <w:r w:rsidRPr="009B2463">
        <w:rPr>
          <w:b/>
          <w:sz w:val="28"/>
        </w:rPr>
        <w:t>Umweltinformationssysteme II – Hypothesen und Workflow</w:t>
      </w:r>
    </w:p>
    <w:p w:rsidR="00AD4E7E" w:rsidRPr="009B2463" w:rsidRDefault="00AD4E7E" w:rsidP="009B2463">
      <w:pPr>
        <w:jc w:val="center"/>
        <w:rPr>
          <w:b/>
          <w:sz w:val="28"/>
        </w:rPr>
      </w:pPr>
      <w:r w:rsidRPr="009B2463">
        <w:rPr>
          <w:b/>
          <w:sz w:val="28"/>
        </w:rPr>
        <w:t>Schupp</w:t>
      </w:r>
      <w:r w:rsidR="009B2463">
        <w:rPr>
          <w:b/>
          <w:sz w:val="28"/>
        </w:rPr>
        <w:t>, A.</w:t>
      </w:r>
      <w:r w:rsidRPr="009B2463">
        <w:rPr>
          <w:b/>
          <w:sz w:val="28"/>
        </w:rPr>
        <w:t>, Schwalb</w:t>
      </w:r>
      <w:r w:rsidR="009B2463">
        <w:rPr>
          <w:b/>
          <w:sz w:val="28"/>
        </w:rPr>
        <w:t>, J.,</w:t>
      </w:r>
      <w:r w:rsidRPr="009B2463">
        <w:rPr>
          <w:b/>
          <w:sz w:val="28"/>
        </w:rPr>
        <w:t xml:space="preserve"> Schönberg</w:t>
      </w:r>
      <w:r w:rsidR="009B2463">
        <w:rPr>
          <w:b/>
          <w:sz w:val="28"/>
        </w:rPr>
        <w:t>, A. &amp; C. Simon</w:t>
      </w:r>
    </w:p>
    <w:p w:rsidR="009B2463" w:rsidRDefault="009B2463">
      <w:pPr>
        <w:rPr>
          <w:b/>
        </w:rPr>
      </w:pPr>
    </w:p>
    <w:p w:rsidR="00AD4E7E" w:rsidRPr="009B2463" w:rsidRDefault="009B2463">
      <w:pPr>
        <w:rPr>
          <w:b/>
        </w:rPr>
      </w:pPr>
      <w:r w:rsidRPr="009B2463">
        <w:rPr>
          <w:b/>
        </w:rPr>
        <w:t>Arbeitshypothese</w:t>
      </w:r>
    </w:p>
    <w:p w:rsidR="00AD4E7E" w:rsidRPr="00473B7F" w:rsidRDefault="00473B7F" w:rsidP="009B2463">
      <w:pPr>
        <w:rPr>
          <w:b/>
        </w:rPr>
      </w:pPr>
      <w:r>
        <w:t xml:space="preserve">Unter der Verwendung von </w:t>
      </w:r>
      <w:r w:rsidR="00255C96">
        <w:t xml:space="preserve">UAV-basierten </w:t>
      </w:r>
      <w:r>
        <w:t>Spektraldaten und 2,5D Punktewolkendaten lässt sich</w:t>
      </w:r>
      <w:r w:rsidR="00255C96">
        <w:t>, mithilfe einer Einzelbaumsegmentierung,</w:t>
      </w:r>
      <w:r>
        <w:t xml:space="preserve"> der </w:t>
      </w:r>
      <w:r w:rsidR="00255C96">
        <w:t xml:space="preserve">Zeitpunkt und der Verlauf des </w:t>
      </w:r>
      <w:r>
        <w:t>Bl</w:t>
      </w:r>
      <w:r w:rsidR="00255C96">
        <w:t>attaustriebs (</w:t>
      </w:r>
      <w:r w:rsidR="00255C96" w:rsidRPr="00255C96">
        <w:rPr>
          <w:i/>
        </w:rPr>
        <w:t>baumartspezifisch</w:t>
      </w:r>
      <w:r w:rsidR="00255C96">
        <w:t>) pro Baum bestimmen</w:t>
      </w:r>
      <w:r>
        <w:t>.</w:t>
      </w:r>
      <w:r w:rsidR="009B2463" w:rsidRPr="00473B7F">
        <w:rPr>
          <w:b/>
        </w:rPr>
        <w:t xml:space="preserve"> </w:t>
      </w:r>
    </w:p>
    <w:p w:rsidR="002C2483" w:rsidRPr="00473B7F" w:rsidRDefault="00AD4E7E" w:rsidP="00AD4E7E">
      <w:pPr>
        <w:rPr>
          <w:b/>
        </w:rPr>
      </w:pPr>
      <w:r w:rsidRPr="00473B7F">
        <w:rPr>
          <w:b/>
        </w:rPr>
        <w:t>Neue Segmentierung</w:t>
      </w:r>
    </w:p>
    <w:p w:rsidR="002C2483" w:rsidRDefault="007A6341" w:rsidP="002C2483">
      <w:pPr>
        <w:pStyle w:val="Listenabsatz"/>
        <w:numPr>
          <w:ilvl w:val="0"/>
          <w:numId w:val="2"/>
        </w:numPr>
      </w:pPr>
      <w:r>
        <w:t xml:space="preserve">2,5D Punktwolke aus </w:t>
      </w:r>
      <w:proofErr w:type="spellStart"/>
      <w:r>
        <w:t>Orthophoto</w:t>
      </w:r>
      <w:r w:rsidR="009B2463">
        <w:t>s</w:t>
      </w:r>
      <w:proofErr w:type="spellEnd"/>
      <w:r>
        <w:t xml:space="preserve"> mit möglichst ausgeprägter Blattentwicklung bzw</w:t>
      </w:r>
      <w:r w:rsidR="00473B7F">
        <w:t>.</w:t>
      </w:r>
      <w:r>
        <w:t xml:space="preserve"> gut differenzierbarem Kronendach.</w:t>
      </w:r>
    </w:p>
    <w:p w:rsidR="00AD4E7E" w:rsidRDefault="007A6341" w:rsidP="00AD4E7E">
      <w:pPr>
        <w:pStyle w:val="Listenabsatz"/>
        <w:numPr>
          <w:ilvl w:val="0"/>
          <w:numId w:val="2"/>
        </w:numPr>
      </w:pPr>
      <w:r>
        <w:t>CHM</w:t>
      </w:r>
      <w:r w:rsidR="00AD4E7E">
        <w:t xml:space="preserve"> </w:t>
      </w:r>
      <w:r>
        <w:t>aus Punktwolke erstellen</w:t>
      </w:r>
      <w:r w:rsidR="002C2483">
        <w:t xml:space="preserve"> (</w:t>
      </w:r>
      <w:r>
        <w:t>Anleitung</w:t>
      </w:r>
      <w:r w:rsidR="002C2483">
        <w:t xml:space="preserve"> im </w:t>
      </w:r>
      <w:proofErr w:type="spellStart"/>
      <w:r w:rsidR="002C2483">
        <w:t>Github</w:t>
      </w:r>
      <w:proofErr w:type="spellEnd"/>
      <w:r w:rsidR="002C2483">
        <w:t xml:space="preserve"> </w:t>
      </w:r>
      <w:r>
        <w:t>Dokumentation</w:t>
      </w:r>
      <w:r w:rsidR="002C2483">
        <w:t xml:space="preserve"> von </w:t>
      </w:r>
      <w:proofErr w:type="spellStart"/>
      <w:r w:rsidR="002C2483">
        <w:t>Gisma</w:t>
      </w:r>
      <w:proofErr w:type="spellEnd"/>
      <w:r w:rsidR="002C2483">
        <w:t xml:space="preserve">) </w:t>
      </w:r>
    </w:p>
    <w:p w:rsidR="00AD4E7E" w:rsidRDefault="007A6341" w:rsidP="00AD4E7E">
      <w:pPr>
        <w:pStyle w:val="Listenabsatz"/>
        <w:numPr>
          <w:ilvl w:val="0"/>
          <w:numId w:val="2"/>
        </w:numPr>
      </w:pPr>
      <w:r>
        <w:t>Anwendung von</w:t>
      </w:r>
      <w:r w:rsidR="00AD4E7E">
        <w:t xml:space="preserve"> </w:t>
      </w:r>
      <w:proofErr w:type="spellStart"/>
      <w:r w:rsidR="002C2483">
        <w:t>Cenith</w:t>
      </w:r>
      <w:proofErr w:type="spellEnd"/>
      <w:r w:rsidR="002C2483">
        <w:t xml:space="preserve"> V2 (Schönberg und Schwalb 2018)</w:t>
      </w:r>
      <w:r>
        <w:t xml:space="preserve"> Funktionsb</w:t>
      </w:r>
      <w:r w:rsidR="00473B7F">
        <w:t>ü</w:t>
      </w:r>
      <w:r>
        <w:t>nd</w:t>
      </w:r>
      <w:r w:rsidR="00473B7F">
        <w:t xml:space="preserve">el </w:t>
      </w:r>
      <w:r>
        <w:t>für automatisierte Segmentierung (</w:t>
      </w:r>
      <w:proofErr w:type="spellStart"/>
      <w:r>
        <w:t>watershed</w:t>
      </w:r>
      <w:proofErr w:type="spellEnd"/>
      <w:r>
        <w:t>) und Validierung</w:t>
      </w:r>
      <w:r w:rsidR="002C2483">
        <w:t xml:space="preserve"> </w:t>
      </w:r>
      <w:r w:rsidR="00AD4E7E">
        <w:t>(aus erstem Semester)</w:t>
      </w:r>
    </w:p>
    <w:p w:rsidR="00AD4E7E" w:rsidRDefault="00AD4E7E" w:rsidP="00AD4E7E">
      <w:pPr>
        <w:pStyle w:val="Listenabsatz"/>
        <w:numPr>
          <w:ilvl w:val="0"/>
          <w:numId w:val="2"/>
        </w:numPr>
      </w:pPr>
      <w:r>
        <w:t xml:space="preserve">Validierung anhand eingemessener Punkte über differenzielles </w:t>
      </w:r>
      <w:proofErr w:type="gramStart"/>
      <w:r>
        <w:t xml:space="preserve">GPS  </w:t>
      </w:r>
      <w:r w:rsidR="007A6341">
        <w:t>(</w:t>
      </w:r>
      <w:proofErr w:type="gramEnd"/>
      <w:r w:rsidR="007A6341">
        <w:t>Schwellenwert mind</w:t>
      </w:r>
      <w:r w:rsidR="009B2463">
        <w:t>.</w:t>
      </w:r>
      <w:r w:rsidR="007A6341">
        <w:t xml:space="preserve"> 8 von 10 Bäumen)</w:t>
      </w:r>
    </w:p>
    <w:p w:rsidR="003953C3" w:rsidRPr="003953C3" w:rsidRDefault="00AB6E0A" w:rsidP="00AD4E7E">
      <w:pPr>
        <w:pStyle w:val="Listenabsatz"/>
        <w:numPr>
          <w:ilvl w:val="0"/>
          <w:numId w:val="2"/>
        </w:numPr>
        <w:rPr>
          <w:b/>
        </w:rPr>
      </w:pPr>
      <w:r w:rsidRPr="003953C3">
        <w:rPr>
          <w:b/>
        </w:rPr>
        <w:t>Ergebnis</w:t>
      </w:r>
      <w:r w:rsidR="003953C3" w:rsidRPr="003953C3">
        <w:rPr>
          <w:b/>
        </w:rPr>
        <w:t xml:space="preserve">: Segmente der Entitäten für </w:t>
      </w:r>
      <w:proofErr w:type="spellStart"/>
      <w:r w:rsidR="003953C3" w:rsidRPr="003953C3">
        <w:rPr>
          <w:b/>
        </w:rPr>
        <w:t>Greeness</w:t>
      </w:r>
      <w:proofErr w:type="spellEnd"/>
    </w:p>
    <w:p w:rsidR="007A6341" w:rsidRPr="00473B7F" w:rsidRDefault="007A6341" w:rsidP="007A6341">
      <w:pPr>
        <w:rPr>
          <w:i/>
        </w:rPr>
      </w:pPr>
      <w:r w:rsidRPr="00473B7F">
        <w:rPr>
          <w:i/>
        </w:rPr>
        <w:t>Evt</w:t>
      </w:r>
      <w:r w:rsidR="009B2463">
        <w:rPr>
          <w:i/>
        </w:rPr>
        <w:t>l.</w:t>
      </w:r>
      <w:r w:rsidRPr="00473B7F">
        <w:rPr>
          <w:i/>
        </w:rPr>
        <w:t xml:space="preserve"> wenn machbar</w:t>
      </w:r>
    </w:p>
    <w:p w:rsidR="007A6341" w:rsidRDefault="007A6341" w:rsidP="007A6341">
      <w:pPr>
        <w:pStyle w:val="Listenabsatz"/>
        <w:numPr>
          <w:ilvl w:val="0"/>
          <w:numId w:val="2"/>
        </w:numPr>
      </w:pPr>
      <w:r>
        <w:t xml:space="preserve">Klassifizierung der Baumarten (Eiche/Buche) mit </w:t>
      </w:r>
      <w:proofErr w:type="spellStart"/>
      <w:r>
        <w:t>Randomforest</w:t>
      </w:r>
      <w:proofErr w:type="spellEnd"/>
      <w:r>
        <w:t xml:space="preserve"> und Spektralkanälen und PCA</w:t>
      </w:r>
    </w:p>
    <w:p w:rsidR="003953C3" w:rsidRDefault="007A6341" w:rsidP="007A6341">
      <w:pPr>
        <w:pStyle w:val="Listenabsatz"/>
        <w:numPr>
          <w:ilvl w:val="0"/>
          <w:numId w:val="2"/>
        </w:numPr>
      </w:pPr>
      <w:r>
        <w:t xml:space="preserve">Problem: </w:t>
      </w:r>
    </w:p>
    <w:p w:rsidR="002C2483" w:rsidRDefault="00473B7F" w:rsidP="003953C3">
      <w:pPr>
        <w:pStyle w:val="Listenabsatz"/>
        <w:numPr>
          <w:ilvl w:val="1"/>
          <w:numId w:val="2"/>
        </w:numPr>
      </w:pPr>
      <w:r>
        <w:t>möglicherweise f</w:t>
      </w:r>
      <w:r w:rsidR="007A6341">
        <w:t>ehlende Belaubung in den</w:t>
      </w:r>
      <w:r w:rsidR="003953C3">
        <w:t xml:space="preserve"> UAV-basierten </w:t>
      </w:r>
      <w:proofErr w:type="spellStart"/>
      <w:r w:rsidR="003953C3">
        <w:t>Orthophotos</w:t>
      </w:r>
      <w:proofErr w:type="spellEnd"/>
    </w:p>
    <w:p w:rsidR="003953C3" w:rsidRDefault="003953C3" w:rsidP="003953C3">
      <w:pPr>
        <w:pStyle w:val="Listenabsatz"/>
        <w:numPr>
          <w:ilvl w:val="1"/>
          <w:numId w:val="2"/>
        </w:numPr>
      </w:pPr>
      <w:r>
        <w:t xml:space="preserve">Satelliten-basierte </w:t>
      </w:r>
      <w:proofErr w:type="spellStart"/>
      <w:r>
        <w:t>O</w:t>
      </w:r>
      <w:r w:rsidR="009B2463">
        <w:t>r</w:t>
      </w:r>
      <w:r>
        <w:t>thophotos</w:t>
      </w:r>
      <w:proofErr w:type="spellEnd"/>
      <w:r>
        <w:t xml:space="preserve"> sind möglicherweise zu alt um den aktuellen Zustand abzubilden (LIDAR/RGB Problem)</w:t>
      </w:r>
    </w:p>
    <w:p w:rsidR="002C2483" w:rsidRDefault="00AB6E0A" w:rsidP="002C2483">
      <w:pPr>
        <w:pStyle w:val="Listenabsatz"/>
        <w:numPr>
          <w:ilvl w:val="0"/>
          <w:numId w:val="2"/>
        </w:numPr>
        <w:rPr>
          <w:b/>
        </w:rPr>
      </w:pPr>
      <w:r w:rsidRPr="003953C3">
        <w:rPr>
          <w:b/>
        </w:rPr>
        <w:t>Ergebnis</w:t>
      </w:r>
      <w:r w:rsidR="003953C3" w:rsidRPr="003953C3">
        <w:rPr>
          <w:b/>
        </w:rPr>
        <w:t xml:space="preserve">: Segmente der Entitäten für </w:t>
      </w:r>
      <w:proofErr w:type="spellStart"/>
      <w:r w:rsidR="003953C3" w:rsidRPr="003953C3">
        <w:rPr>
          <w:b/>
        </w:rPr>
        <w:t>Greeness</w:t>
      </w:r>
      <w:proofErr w:type="spellEnd"/>
      <w:r w:rsidR="003953C3">
        <w:rPr>
          <w:b/>
        </w:rPr>
        <w:t xml:space="preserve"> nach Baumart</w:t>
      </w:r>
    </w:p>
    <w:p w:rsidR="00473B7F" w:rsidRPr="00473B7F" w:rsidRDefault="00473B7F" w:rsidP="00473B7F">
      <w:pPr>
        <w:rPr>
          <w:b/>
        </w:rPr>
      </w:pPr>
      <w:r>
        <w:rPr>
          <w:b/>
        </w:rPr>
        <w:t>Blattaustrieb</w:t>
      </w:r>
    </w:p>
    <w:p w:rsidR="002C2483" w:rsidRDefault="002C2483" w:rsidP="002C2483">
      <w:pPr>
        <w:pStyle w:val="Listenabsatz"/>
        <w:numPr>
          <w:ilvl w:val="0"/>
          <w:numId w:val="2"/>
        </w:numPr>
      </w:pPr>
      <w:r>
        <w:t xml:space="preserve">Angleichen aller </w:t>
      </w:r>
      <w:proofErr w:type="spellStart"/>
      <w:r w:rsidR="003953C3">
        <w:t>Orthophotos</w:t>
      </w:r>
      <w:proofErr w:type="spellEnd"/>
      <w:r w:rsidR="003953C3">
        <w:t xml:space="preserve"> auf Lagetreue</w:t>
      </w:r>
    </w:p>
    <w:p w:rsidR="002C2483" w:rsidRPr="003953C3" w:rsidRDefault="002C2483" w:rsidP="003953C3">
      <w:pPr>
        <w:pStyle w:val="Listenabsatz"/>
        <w:numPr>
          <w:ilvl w:val="1"/>
          <w:numId w:val="2"/>
        </w:numPr>
      </w:pPr>
      <w:r>
        <w:t>Abgleich der Koordinaten der eingemessenen Bäume (bekannt)</w:t>
      </w:r>
      <w:r w:rsidR="003953C3">
        <w:t xml:space="preserve"> mit </w:t>
      </w:r>
      <w:r w:rsidR="00473B7F">
        <w:t xml:space="preserve">lagekorrigiertem </w:t>
      </w:r>
      <w:proofErr w:type="spellStart"/>
      <w:r w:rsidR="00473B7F">
        <w:t>Orthophoto</w:t>
      </w:r>
      <w:proofErr w:type="spellEnd"/>
      <w:r w:rsidR="003953C3">
        <w:t xml:space="preserve"> </w:t>
      </w:r>
      <w:r w:rsidRPr="003953C3">
        <w:rPr>
          <w:i/>
        </w:rPr>
        <w:t xml:space="preserve">(sind an Koordinaten </w:t>
      </w:r>
      <w:proofErr w:type="spellStart"/>
      <w:r w:rsidRPr="003953C3">
        <w:rPr>
          <w:i/>
        </w:rPr>
        <w:t>xy</w:t>
      </w:r>
      <w:proofErr w:type="spellEnd"/>
      <w:r w:rsidRPr="003953C3">
        <w:rPr>
          <w:i/>
        </w:rPr>
        <w:t xml:space="preserve"> im </w:t>
      </w:r>
      <w:proofErr w:type="spellStart"/>
      <w:r w:rsidRPr="003953C3">
        <w:rPr>
          <w:i/>
        </w:rPr>
        <w:t>Orthophoto</w:t>
      </w:r>
      <w:proofErr w:type="spellEnd"/>
      <w:r w:rsidRPr="003953C3">
        <w:rPr>
          <w:i/>
        </w:rPr>
        <w:t xml:space="preserve"> auch die</w:t>
      </w:r>
      <w:r w:rsidR="00921574" w:rsidRPr="003953C3">
        <w:rPr>
          <w:i/>
        </w:rPr>
        <w:t xml:space="preserve"> </w:t>
      </w:r>
      <w:r w:rsidR="003953C3" w:rsidRPr="003953C3">
        <w:rPr>
          <w:i/>
        </w:rPr>
        <w:t>tatsächlich</w:t>
      </w:r>
      <w:r w:rsidR="00473B7F">
        <w:rPr>
          <w:i/>
        </w:rPr>
        <w:t>en</w:t>
      </w:r>
      <w:r w:rsidR="003953C3" w:rsidRPr="003953C3">
        <w:rPr>
          <w:i/>
        </w:rPr>
        <w:t xml:space="preserve"> Bä</w:t>
      </w:r>
      <w:r w:rsidRPr="003953C3">
        <w:rPr>
          <w:i/>
        </w:rPr>
        <w:t>ume)</w:t>
      </w:r>
    </w:p>
    <w:p w:rsidR="003953C3" w:rsidRDefault="003953C3" w:rsidP="003953C3">
      <w:pPr>
        <w:pStyle w:val="Listenabsatz"/>
        <w:ind w:left="1440"/>
      </w:pPr>
      <w:r>
        <w:rPr>
          <w:i/>
        </w:rPr>
        <w:t>(Im GIS mit Transparenten Layer übereinander verschieben bis Baumpunkte möglichst einheitlich Lage treu sind)</w:t>
      </w:r>
    </w:p>
    <w:p w:rsidR="003953C3" w:rsidRPr="003953C3" w:rsidRDefault="003953C3" w:rsidP="003953C3">
      <w:pPr>
        <w:pStyle w:val="Listenabsatz"/>
        <w:ind w:left="1440"/>
        <w:rPr>
          <w:b/>
        </w:rPr>
      </w:pPr>
      <w:r w:rsidRPr="003953C3">
        <w:rPr>
          <w:b/>
        </w:rPr>
        <w:t>ODER</w:t>
      </w:r>
    </w:p>
    <w:p w:rsidR="002C2483" w:rsidRDefault="002C2483" w:rsidP="003953C3">
      <w:pPr>
        <w:pStyle w:val="Listenabsatz"/>
        <w:numPr>
          <w:ilvl w:val="1"/>
          <w:numId w:val="2"/>
        </w:numPr>
      </w:pPr>
      <w:r>
        <w:t xml:space="preserve">Händisch nach </w:t>
      </w:r>
      <w:r w:rsidR="003953C3">
        <w:t xml:space="preserve">Augenmaß möglichst genau </w:t>
      </w:r>
      <w:r>
        <w:t>angleichen</w:t>
      </w:r>
    </w:p>
    <w:p w:rsidR="003953C3" w:rsidRDefault="003953C3" w:rsidP="003953C3">
      <w:pPr>
        <w:pStyle w:val="Listenabsatz"/>
        <w:numPr>
          <w:ilvl w:val="0"/>
          <w:numId w:val="2"/>
        </w:numPr>
      </w:pPr>
      <w:r>
        <w:t>RF: „Grün“</w:t>
      </w:r>
      <w:r w:rsidR="00AB6E0A">
        <w:t xml:space="preserve"> Erkennung</w:t>
      </w:r>
    </w:p>
    <w:p w:rsidR="00011F39" w:rsidRDefault="003953C3" w:rsidP="003953C3">
      <w:pPr>
        <w:pStyle w:val="Listenabsatz"/>
        <w:numPr>
          <w:ilvl w:val="1"/>
          <w:numId w:val="2"/>
        </w:numPr>
      </w:pPr>
      <w:r>
        <w:t>Trainingsgebiete händisch</w:t>
      </w:r>
      <w:r w:rsidR="00011F39">
        <w:t xml:space="preserve"> aus allen verfügbaren Bildern </w:t>
      </w:r>
      <w:r>
        <w:t xml:space="preserve">um verschiedene </w:t>
      </w:r>
      <w:r w:rsidR="00AB6E0A">
        <w:t>Strahlungsverhältnisse</w:t>
      </w:r>
      <w:r>
        <w:t xml:space="preserve"> abzudecken</w:t>
      </w:r>
      <w:r w:rsidR="00AB6E0A">
        <w:t>.</w:t>
      </w:r>
    </w:p>
    <w:p w:rsidR="00AB6E0A" w:rsidRDefault="00AB6E0A" w:rsidP="00011F39">
      <w:pPr>
        <w:pStyle w:val="Listenabsatz"/>
        <w:numPr>
          <w:ilvl w:val="1"/>
          <w:numId w:val="2"/>
        </w:numPr>
      </w:pPr>
      <w:r>
        <w:t>Klassifizierung in</w:t>
      </w:r>
      <w:r w:rsidR="00011F39">
        <w:t xml:space="preserve"> Grün / nicht Grün</w:t>
      </w:r>
      <w:r>
        <w:t xml:space="preserve"> für Zeitreihe</w:t>
      </w:r>
    </w:p>
    <w:p w:rsidR="00AB6E0A" w:rsidRDefault="00AB6E0A" w:rsidP="00011F39">
      <w:pPr>
        <w:pStyle w:val="Listenabsatz"/>
        <w:numPr>
          <w:ilvl w:val="1"/>
          <w:numId w:val="2"/>
        </w:numPr>
      </w:pPr>
      <w:r>
        <w:t>Extraktion der Werte für alle Segmente pro Zeitpunkt</w:t>
      </w:r>
    </w:p>
    <w:p w:rsidR="00AB6E0A" w:rsidRDefault="00AB6E0A" w:rsidP="00AB6E0A">
      <w:pPr>
        <w:pStyle w:val="Listenabsatz"/>
        <w:numPr>
          <w:ilvl w:val="1"/>
          <w:numId w:val="2"/>
        </w:numPr>
      </w:pPr>
      <w:r>
        <w:t>Auswahl für „Baum mit Blattaustrieb“ anhand von Schwellenwert (% Pixel „Grün“</w:t>
      </w:r>
      <w:r w:rsidR="00473B7F">
        <w:t>)</w:t>
      </w:r>
    </w:p>
    <w:p w:rsidR="00AB6E0A" w:rsidRDefault="00AB6E0A" w:rsidP="00AB6E0A">
      <w:pPr>
        <w:pStyle w:val="Listenabsatz"/>
        <w:numPr>
          <w:ilvl w:val="0"/>
          <w:numId w:val="2"/>
        </w:numPr>
        <w:rPr>
          <w:b/>
        </w:rPr>
      </w:pPr>
      <w:r w:rsidRPr="00AB6E0A">
        <w:rPr>
          <w:b/>
        </w:rPr>
        <w:t>Ergebnis: Bekannter</w:t>
      </w:r>
      <w:r>
        <w:rPr>
          <w:b/>
        </w:rPr>
        <w:t xml:space="preserve"> Zeitpunkt Blattaustr</w:t>
      </w:r>
      <w:r w:rsidRPr="00AB6E0A">
        <w:rPr>
          <w:b/>
        </w:rPr>
        <w:t>i</w:t>
      </w:r>
      <w:r>
        <w:rPr>
          <w:b/>
        </w:rPr>
        <w:t>e</w:t>
      </w:r>
      <w:r w:rsidRPr="00AB6E0A">
        <w:rPr>
          <w:b/>
        </w:rPr>
        <w:t>b pro Baum</w:t>
      </w:r>
      <w:r>
        <w:rPr>
          <w:b/>
        </w:rPr>
        <w:t xml:space="preserve"> -&gt; Anzahl absolut und Verortung</w:t>
      </w:r>
    </w:p>
    <w:p w:rsidR="00AB6E0A" w:rsidRPr="00473B7F" w:rsidRDefault="00473B7F" w:rsidP="00AB6E0A">
      <w:pPr>
        <w:pStyle w:val="Listenabsatz"/>
        <w:numPr>
          <w:ilvl w:val="1"/>
          <w:numId w:val="2"/>
        </w:numPr>
      </w:pPr>
      <w:r w:rsidRPr="00473B7F">
        <w:t>Mit Klassifizierung der Arten</w:t>
      </w:r>
    </w:p>
    <w:p w:rsidR="00011F39" w:rsidRPr="00473B7F" w:rsidRDefault="00AB6E0A" w:rsidP="00473B7F">
      <w:pPr>
        <w:pStyle w:val="Listenabsatz"/>
        <w:numPr>
          <w:ilvl w:val="0"/>
          <w:numId w:val="2"/>
        </w:numPr>
        <w:rPr>
          <w:b/>
        </w:rPr>
      </w:pPr>
      <w:r w:rsidRPr="00AB6E0A">
        <w:rPr>
          <w:b/>
        </w:rPr>
        <w:t>Ergebnis: Bekannter</w:t>
      </w:r>
      <w:r>
        <w:rPr>
          <w:b/>
        </w:rPr>
        <w:t xml:space="preserve"> Zeitpunkt Blattaustr</w:t>
      </w:r>
      <w:r w:rsidRPr="00AB6E0A">
        <w:rPr>
          <w:b/>
        </w:rPr>
        <w:t>i</w:t>
      </w:r>
      <w:r>
        <w:rPr>
          <w:b/>
        </w:rPr>
        <w:t>e</w:t>
      </w:r>
      <w:r w:rsidRPr="00AB6E0A">
        <w:rPr>
          <w:b/>
        </w:rPr>
        <w:t>b pro Baum</w:t>
      </w:r>
      <w:r>
        <w:rPr>
          <w:b/>
        </w:rPr>
        <w:t xml:space="preserve"> und Art -&gt; </w:t>
      </w:r>
      <w:r>
        <w:rPr>
          <w:b/>
        </w:rPr>
        <w:t>Anzahl absolut und Verortung</w:t>
      </w:r>
      <w:r>
        <w:rPr>
          <w:b/>
        </w:rPr>
        <w:t>, sowie den artspezifischen Bl</w:t>
      </w:r>
      <w:bookmarkStart w:id="0" w:name="_GoBack"/>
      <w:bookmarkEnd w:id="0"/>
      <w:r>
        <w:rPr>
          <w:b/>
        </w:rPr>
        <w:t>attaustrieb</w:t>
      </w:r>
    </w:p>
    <w:sectPr w:rsidR="00011F39" w:rsidRPr="00473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4471F"/>
    <w:multiLevelType w:val="hybridMultilevel"/>
    <w:tmpl w:val="12B87CE8"/>
    <w:lvl w:ilvl="0" w:tplc="36FCC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F4ACA"/>
    <w:multiLevelType w:val="hybridMultilevel"/>
    <w:tmpl w:val="EFAC5ABC"/>
    <w:lvl w:ilvl="0" w:tplc="DD5CA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7E"/>
    <w:rsid w:val="00011F39"/>
    <w:rsid w:val="00255C96"/>
    <w:rsid w:val="002C2483"/>
    <w:rsid w:val="003953C3"/>
    <w:rsid w:val="00473B7F"/>
    <w:rsid w:val="007A6341"/>
    <w:rsid w:val="00921574"/>
    <w:rsid w:val="009B2463"/>
    <w:rsid w:val="00AB6E0A"/>
    <w:rsid w:val="00AD4E7E"/>
    <w:rsid w:val="00B35BFA"/>
    <w:rsid w:val="00E0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9B5B"/>
  <w15:chartTrackingRefBased/>
  <w15:docId w15:val="{981D2730-61CE-4473-A877-0105C1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DA9097AE.dotm</Template>
  <TotalTime>0</TotalTime>
  <Pages>1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Schönberg</dc:creator>
  <cp:keywords/>
  <dc:description/>
  <cp:lastModifiedBy>Andreas Schönberg</cp:lastModifiedBy>
  <cp:revision>1</cp:revision>
  <dcterms:created xsi:type="dcterms:W3CDTF">2019-06-04T13:30:00Z</dcterms:created>
  <dcterms:modified xsi:type="dcterms:W3CDTF">2019-06-04T15:09:00Z</dcterms:modified>
</cp:coreProperties>
</file>